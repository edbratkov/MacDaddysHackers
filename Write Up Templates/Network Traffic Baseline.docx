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36690C8A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Blue Team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7D0E6D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77777777" w:rsidR="00756B5A" w:rsidRDefault="007D0E6D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sdt>
        <w:sdtPr>
          <w:alias w:val="Enter Recipient Name:"/>
          <w:tag w:val="Enter Recipient Name:"/>
          <w:id w:val="305602035"/>
          <w:placeholder>
            <w:docPart w:val="58D9EC9A42724A9E9C811451F7278E1C"/>
          </w:placeholder>
          <w:temporary/>
          <w:showingPlcHdr/>
          <w15:appearance w15:val="hidden"/>
        </w:sdtPr>
        <w:sdtEndPr/>
        <w:sdtContent>
          <w:r w:rsidR="008678F9">
            <w:t>Recipient Name</w:t>
          </w:r>
        </w:sdtContent>
      </w:sdt>
    </w:p>
    <w:p w14:paraId="09E4A815" w14:textId="77777777" w:rsidR="00756B5A" w:rsidRDefault="007D0E6D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sdt>
        <w:sdtPr>
          <w:alias w:val="Enter Your Name:"/>
          <w:tag w:val="Enter Your Name:"/>
          <w:id w:val="-1177721877"/>
          <w:placeholder>
            <w:docPart w:val="5DD8434A8CCA4B9EB2DBC52B496E5639"/>
          </w:placeholder>
          <w:temporary/>
          <w:showingPlcHdr/>
          <w15:appearance w15:val="hidden"/>
        </w:sdtPr>
        <w:sdtEndPr/>
        <w:sdtContent>
          <w:r w:rsidR="008678F9">
            <w:t>Your Name</w:t>
          </w:r>
        </w:sdtContent>
      </w:sdt>
    </w:p>
    <w:p w14:paraId="2410E4DA" w14:textId="1CFE2A6F" w:rsidR="00756B5A" w:rsidRDefault="007D0E6D">
      <w:pPr>
        <w:pStyle w:val="ContactInfo"/>
      </w:pPr>
      <w:sdt>
        <w:sdtPr>
          <w:alias w:val="CC:"/>
          <w:tag w:val="CC:"/>
          <w:id w:val="-1938585368"/>
          <w:placeholder>
            <w:docPart w:val="547193E3CA474EA19B80AFDA01FDA856"/>
          </w:placeholder>
          <w:temporary/>
          <w:showingPlcHdr/>
          <w15:appearance w15:val="hidden"/>
        </w:sdtPr>
        <w:sdtEndPr/>
        <w:sdtContent>
          <w:r w:rsidR="00952DCA">
            <w:t>CC:</w:t>
          </w:r>
        </w:sdtContent>
      </w:sdt>
      <w:r w:rsidR="008678F9">
        <w:t xml:space="preserve"> </w:t>
      </w:r>
    </w:p>
    <w:p w14:paraId="5DAEA510" w14:textId="12E8CE7F" w:rsidR="002F112D" w:rsidRDefault="002F112D">
      <w:pPr>
        <w:pStyle w:val="ContactInfo"/>
      </w:pPr>
    </w:p>
    <w:p w14:paraId="0846A061" w14:textId="1B92C6B7" w:rsidR="002F112D" w:rsidRDefault="002F112D" w:rsidP="002F112D">
      <w:pPr>
        <w:pStyle w:val="ContactInfo"/>
        <w:ind w:right="-2304"/>
      </w:pPr>
      <w:r>
        <w:t xml:space="preserve">Below is a list of each machine and the average amount of network traffic along with the tool used to locate that information. Screenshots have been provided below the table showing the output.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752"/>
        <w:gridCol w:w="2589"/>
      </w:tblGrid>
      <w:tr w:rsidR="002F112D" w14:paraId="650747BC" w14:textId="77777777" w:rsidTr="002F112D">
        <w:tc>
          <w:tcPr>
            <w:tcW w:w="2425" w:type="dxa"/>
          </w:tcPr>
          <w:p w14:paraId="2B3CECF6" w14:textId="2A63D43E" w:rsidR="002F112D" w:rsidRDefault="002F112D">
            <w:r>
              <w:t>Machine</w:t>
            </w:r>
          </w:p>
        </w:tc>
        <w:tc>
          <w:tcPr>
            <w:tcW w:w="2752" w:type="dxa"/>
          </w:tcPr>
          <w:p w14:paraId="5B5B6F9C" w14:textId="5A799979" w:rsidR="002F112D" w:rsidRDefault="002F112D">
            <w:r>
              <w:t>Amount of Traffic (bits)</w:t>
            </w:r>
          </w:p>
        </w:tc>
        <w:tc>
          <w:tcPr>
            <w:tcW w:w="2589" w:type="dxa"/>
          </w:tcPr>
          <w:p w14:paraId="5DD59022" w14:textId="73874156" w:rsidR="002F112D" w:rsidRDefault="002F112D">
            <w:r>
              <w:t>Tool Used</w:t>
            </w:r>
          </w:p>
        </w:tc>
      </w:tr>
      <w:tr w:rsidR="002F112D" w14:paraId="68015101" w14:textId="77777777" w:rsidTr="002F112D">
        <w:tc>
          <w:tcPr>
            <w:tcW w:w="2425" w:type="dxa"/>
          </w:tcPr>
          <w:p w14:paraId="6357D9E7" w14:textId="21FAF94E" w:rsidR="002F112D" w:rsidRDefault="002F112D">
            <w:r>
              <w:t>Windows 10</w:t>
            </w:r>
          </w:p>
        </w:tc>
        <w:tc>
          <w:tcPr>
            <w:tcW w:w="2752" w:type="dxa"/>
          </w:tcPr>
          <w:p w14:paraId="3C4F4E42" w14:textId="77777777" w:rsidR="002F112D" w:rsidRDefault="002F112D"/>
        </w:tc>
        <w:tc>
          <w:tcPr>
            <w:tcW w:w="2589" w:type="dxa"/>
          </w:tcPr>
          <w:p w14:paraId="4979FD90" w14:textId="77777777" w:rsidR="002F112D" w:rsidRDefault="002F112D"/>
        </w:tc>
      </w:tr>
      <w:tr w:rsidR="002F112D" w14:paraId="14582A6F" w14:textId="77777777" w:rsidTr="002F112D">
        <w:tc>
          <w:tcPr>
            <w:tcW w:w="2425" w:type="dxa"/>
          </w:tcPr>
          <w:p w14:paraId="158D8F73" w14:textId="0915795C" w:rsidR="002F112D" w:rsidRDefault="002F112D">
            <w:r>
              <w:t>2016 Docker</w:t>
            </w:r>
          </w:p>
        </w:tc>
        <w:tc>
          <w:tcPr>
            <w:tcW w:w="2752" w:type="dxa"/>
          </w:tcPr>
          <w:p w14:paraId="72C4DA75" w14:textId="77777777" w:rsidR="002F112D" w:rsidRDefault="002F112D"/>
        </w:tc>
        <w:tc>
          <w:tcPr>
            <w:tcW w:w="2589" w:type="dxa"/>
          </w:tcPr>
          <w:p w14:paraId="04FDB6BD" w14:textId="77777777" w:rsidR="002F112D" w:rsidRDefault="002F112D"/>
        </w:tc>
      </w:tr>
      <w:tr w:rsidR="002F112D" w14:paraId="3D7A8F45" w14:textId="77777777" w:rsidTr="002F112D">
        <w:tc>
          <w:tcPr>
            <w:tcW w:w="2425" w:type="dxa"/>
          </w:tcPr>
          <w:p w14:paraId="15609987" w14:textId="35AB5F2C" w:rsidR="002F112D" w:rsidRDefault="002F112D">
            <w:r>
              <w:t>Debian 8.5</w:t>
            </w:r>
          </w:p>
        </w:tc>
        <w:tc>
          <w:tcPr>
            <w:tcW w:w="2752" w:type="dxa"/>
          </w:tcPr>
          <w:p w14:paraId="35EE822C" w14:textId="77777777" w:rsidR="002F112D" w:rsidRDefault="002F112D"/>
        </w:tc>
        <w:tc>
          <w:tcPr>
            <w:tcW w:w="2589" w:type="dxa"/>
          </w:tcPr>
          <w:p w14:paraId="1A049952" w14:textId="77777777" w:rsidR="002F112D" w:rsidRDefault="002F112D"/>
        </w:tc>
      </w:tr>
      <w:tr w:rsidR="002F112D" w14:paraId="639D6D74" w14:textId="77777777" w:rsidTr="002F112D">
        <w:tc>
          <w:tcPr>
            <w:tcW w:w="2425" w:type="dxa"/>
          </w:tcPr>
          <w:p w14:paraId="21D7118D" w14:textId="68AE8D0E" w:rsidR="002F112D" w:rsidRDefault="002F112D">
            <w:r>
              <w:t>Ubuntu 14</w:t>
            </w:r>
          </w:p>
        </w:tc>
        <w:tc>
          <w:tcPr>
            <w:tcW w:w="2752" w:type="dxa"/>
          </w:tcPr>
          <w:p w14:paraId="52C90CA3" w14:textId="77777777" w:rsidR="002F112D" w:rsidRDefault="002F112D"/>
        </w:tc>
        <w:tc>
          <w:tcPr>
            <w:tcW w:w="2589" w:type="dxa"/>
          </w:tcPr>
          <w:p w14:paraId="05F6AED2" w14:textId="77777777" w:rsidR="002F112D" w:rsidRDefault="002F112D"/>
        </w:tc>
      </w:tr>
      <w:tr w:rsidR="002F112D" w14:paraId="4AAA3947" w14:textId="77777777" w:rsidTr="002F112D">
        <w:tc>
          <w:tcPr>
            <w:tcW w:w="2425" w:type="dxa"/>
          </w:tcPr>
          <w:p w14:paraId="297CD9B4" w14:textId="3CF6859B" w:rsidR="002F112D" w:rsidRDefault="002F112D">
            <w:r>
              <w:t>2012 AD/DNS/DHCP</w:t>
            </w:r>
          </w:p>
        </w:tc>
        <w:tc>
          <w:tcPr>
            <w:tcW w:w="2752" w:type="dxa"/>
          </w:tcPr>
          <w:p w14:paraId="35B88AB5" w14:textId="77777777" w:rsidR="002F112D" w:rsidRDefault="002F112D"/>
        </w:tc>
        <w:tc>
          <w:tcPr>
            <w:tcW w:w="2589" w:type="dxa"/>
          </w:tcPr>
          <w:p w14:paraId="03AE2410" w14:textId="77777777" w:rsidR="002F112D" w:rsidRDefault="002F112D"/>
        </w:tc>
      </w:tr>
      <w:tr w:rsidR="002F112D" w14:paraId="70458905" w14:textId="77777777" w:rsidTr="002F112D">
        <w:tc>
          <w:tcPr>
            <w:tcW w:w="2425" w:type="dxa"/>
          </w:tcPr>
          <w:p w14:paraId="7F642CDC" w14:textId="001A9747" w:rsidR="002F112D" w:rsidRDefault="002F112D">
            <w:r>
              <w:t>Ubuntu Workstation</w:t>
            </w:r>
          </w:p>
        </w:tc>
        <w:tc>
          <w:tcPr>
            <w:tcW w:w="2752" w:type="dxa"/>
          </w:tcPr>
          <w:p w14:paraId="4119EC7B" w14:textId="77777777" w:rsidR="002F112D" w:rsidRDefault="002F112D"/>
        </w:tc>
        <w:tc>
          <w:tcPr>
            <w:tcW w:w="2589" w:type="dxa"/>
          </w:tcPr>
          <w:p w14:paraId="1A920E91" w14:textId="77777777" w:rsidR="002F112D" w:rsidRDefault="002F112D"/>
        </w:tc>
      </w:tr>
      <w:tr w:rsidR="002F112D" w14:paraId="1EBDFC6A" w14:textId="77777777" w:rsidTr="002F112D">
        <w:tc>
          <w:tcPr>
            <w:tcW w:w="2425" w:type="dxa"/>
          </w:tcPr>
          <w:p w14:paraId="36A6756F" w14:textId="50D8F83A" w:rsidR="002F112D" w:rsidRDefault="002F112D">
            <w:r>
              <w:t>Splunk</w:t>
            </w:r>
          </w:p>
        </w:tc>
        <w:tc>
          <w:tcPr>
            <w:tcW w:w="2752" w:type="dxa"/>
          </w:tcPr>
          <w:p w14:paraId="2AF3FD77" w14:textId="77777777" w:rsidR="002F112D" w:rsidRDefault="002F112D"/>
        </w:tc>
        <w:tc>
          <w:tcPr>
            <w:tcW w:w="2589" w:type="dxa"/>
          </w:tcPr>
          <w:p w14:paraId="6D4F8569" w14:textId="77777777" w:rsidR="002F112D" w:rsidRDefault="002F112D"/>
        </w:tc>
      </w:tr>
      <w:tr w:rsidR="002F112D" w14:paraId="1DEC2E42" w14:textId="77777777" w:rsidTr="002F112D">
        <w:tc>
          <w:tcPr>
            <w:tcW w:w="2425" w:type="dxa"/>
          </w:tcPr>
          <w:p w14:paraId="2F6C3D90" w14:textId="0BDFB420" w:rsidR="002F112D" w:rsidRDefault="002F112D">
            <w:r>
              <w:t>CentOS</w:t>
            </w:r>
          </w:p>
        </w:tc>
        <w:tc>
          <w:tcPr>
            <w:tcW w:w="2752" w:type="dxa"/>
          </w:tcPr>
          <w:p w14:paraId="66828D09" w14:textId="77777777" w:rsidR="002F112D" w:rsidRDefault="002F112D"/>
        </w:tc>
        <w:tc>
          <w:tcPr>
            <w:tcW w:w="2589" w:type="dxa"/>
          </w:tcPr>
          <w:p w14:paraId="3969764D" w14:textId="77777777" w:rsidR="002F112D" w:rsidRDefault="002F112D"/>
        </w:tc>
      </w:tr>
      <w:tr w:rsidR="002F112D" w14:paraId="6AF7867B" w14:textId="77777777" w:rsidTr="002F112D">
        <w:tc>
          <w:tcPr>
            <w:tcW w:w="2425" w:type="dxa"/>
          </w:tcPr>
          <w:p w14:paraId="7CB52646" w14:textId="682BC5DE" w:rsidR="002F112D" w:rsidRDefault="002F112D">
            <w:r>
              <w:t>Fedora</w:t>
            </w:r>
          </w:p>
        </w:tc>
        <w:tc>
          <w:tcPr>
            <w:tcW w:w="2752" w:type="dxa"/>
          </w:tcPr>
          <w:p w14:paraId="4C8A4BDB" w14:textId="77777777" w:rsidR="002F112D" w:rsidRDefault="002F112D"/>
        </w:tc>
        <w:tc>
          <w:tcPr>
            <w:tcW w:w="2589" w:type="dxa"/>
          </w:tcPr>
          <w:p w14:paraId="708CF748" w14:textId="77777777" w:rsidR="002F112D" w:rsidRDefault="002F112D"/>
        </w:tc>
      </w:tr>
    </w:tbl>
    <w:p w14:paraId="60F80330" w14:textId="22F9FB8D" w:rsidR="008678F9" w:rsidRPr="00D138F2" w:rsidRDefault="008678F9"/>
    <w:sectPr w:rsidR="008678F9" w:rsidRPr="00D13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FDDA" w14:textId="77777777" w:rsidR="007D0E6D" w:rsidRDefault="007D0E6D">
      <w:pPr>
        <w:spacing w:after="0" w:line="240" w:lineRule="auto"/>
      </w:pPr>
      <w:r>
        <w:separator/>
      </w:r>
    </w:p>
  </w:endnote>
  <w:endnote w:type="continuationSeparator" w:id="0">
    <w:p w14:paraId="714A1478" w14:textId="77777777" w:rsidR="007D0E6D" w:rsidRDefault="007D0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EE91" w14:textId="77777777" w:rsidR="003D385B" w:rsidRDefault="003D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75C8" w14:textId="77777777" w:rsidR="00756B5A" w:rsidRPr="00347EC1" w:rsidRDefault="007D0E6D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706EF7A6F95C45CA99D3FBE0E870F860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7ED5829F" w14:textId="77777777" w:rsidR="00756B5A" w:rsidRPr="00347EC1" w:rsidRDefault="007D0E6D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C7914FF798704E7C92BE2FC8959F083E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D6FC047AA8164A53B59FBF7382E3A6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FF4F9" w14:textId="77777777" w:rsidR="007D0E6D" w:rsidRDefault="007D0E6D">
      <w:pPr>
        <w:spacing w:after="0" w:line="240" w:lineRule="auto"/>
      </w:pPr>
      <w:r>
        <w:separator/>
      </w:r>
    </w:p>
  </w:footnote>
  <w:footnote w:type="continuationSeparator" w:id="0">
    <w:p w14:paraId="78572313" w14:textId="77777777" w:rsidR="007D0E6D" w:rsidRDefault="007D0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83FC" w14:textId="77777777" w:rsidR="003D385B" w:rsidRDefault="003D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2F112D"/>
    <w:rsid w:val="00347EC1"/>
    <w:rsid w:val="003D385B"/>
    <w:rsid w:val="00671352"/>
    <w:rsid w:val="006B4BCF"/>
    <w:rsid w:val="00756B5A"/>
    <w:rsid w:val="007A7AE2"/>
    <w:rsid w:val="007B6842"/>
    <w:rsid w:val="007D0E6D"/>
    <w:rsid w:val="008678F9"/>
    <w:rsid w:val="008F37D1"/>
    <w:rsid w:val="00952DCA"/>
    <w:rsid w:val="00A61DF0"/>
    <w:rsid w:val="00A72749"/>
    <w:rsid w:val="00D138F2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54733A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54733A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58D9EC9A42724A9E9C811451F7278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3ECF5-DEDD-46DC-A312-7E98B05BE7F5}"/>
      </w:docPartPr>
      <w:docPartBody>
        <w:p w:rsidR="0054733A" w:rsidRDefault="00B36131">
          <w:pPr>
            <w:pStyle w:val="58D9EC9A42724A9E9C811451F7278E1C"/>
          </w:pPr>
          <w:r>
            <w:t>Recipient Name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54733A" w:rsidRDefault="00B36131">
          <w:pPr>
            <w:pStyle w:val="7881998550654E4890883E68916D9B4C"/>
          </w:pPr>
          <w:r>
            <w:t>From:</w:t>
          </w:r>
        </w:p>
      </w:docPartBody>
    </w:docPart>
    <w:docPart>
      <w:docPartPr>
        <w:name w:val="5DD8434A8CCA4B9EB2DBC52B496E5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7AF83-18EC-4135-8069-3E761330CCED}"/>
      </w:docPartPr>
      <w:docPartBody>
        <w:p w:rsidR="0054733A" w:rsidRDefault="00B36131">
          <w:pPr>
            <w:pStyle w:val="5DD8434A8CCA4B9EB2DBC52B496E5639"/>
          </w:pPr>
          <w:r>
            <w:t>Your Name</w:t>
          </w:r>
        </w:p>
      </w:docPartBody>
    </w:docPart>
    <w:docPart>
      <w:docPartPr>
        <w:name w:val="547193E3CA474EA19B80AFDA01FDA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8166C-0E82-4022-9E16-1E5AE3D018E0}"/>
      </w:docPartPr>
      <w:docPartBody>
        <w:p w:rsidR="0054733A" w:rsidRDefault="00B36131">
          <w:pPr>
            <w:pStyle w:val="547193E3CA474EA19B80AFDA01FDA856"/>
          </w:pPr>
          <w:r>
            <w:t>CC:</w:t>
          </w:r>
        </w:p>
      </w:docPartBody>
    </w:docPart>
    <w:docPart>
      <w:docPartPr>
        <w:name w:val="706EF7A6F95C45CA99D3FBE0E870F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515A-BA25-4065-8FFB-1BBADF2384CD}"/>
      </w:docPartPr>
      <w:docPartBody>
        <w:p w:rsidR="0054733A" w:rsidRDefault="00B36131">
          <w:pPr>
            <w:pStyle w:val="706EF7A6F95C45CA99D3FBE0E870F860"/>
          </w:pPr>
          <w:r>
            <w:t>CC Name</w:t>
          </w:r>
        </w:p>
      </w:docPartBody>
    </w:docPart>
    <w:docPart>
      <w:docPartPr>
        <w:name w:val="C7914FF798704E7C92BE2FC8959F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6A959-1D26-43C7-BEEE-557120B1024A}"/>
      </w:docPartPr>
      <w:docPartBody>
        <w:p w:rsidR="0054733A" w:rsidRDefault="00B36131">
          <w:pPr>
            <w:pStyle w:val="C7914FF798704E7C92BE2FC8959F083E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D6FC047AA8164A53B59FBF7382E3A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4973-4776-4D5C-9415-64A6A3D26EA9}"/>
      </w:docPartPr>
      <w:docPartBody>
        <w:p w:rsidR="0054733A" w:rsidRDefault="00B36131">
          <w:pPr>
            <w:pStyle w:val="D6FC047AA8164A53B59FBF7382E3A69B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54733A"/>
    <w:rsid w:val="00B36131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58D9EC9A42724A9E9C811451F7278E1C">
    <w:name w:val="58D9EC9A42724A9E9C811451F7278E1C"/>
  </w:style>
  <w:style w:type="paragraph" w:customStyle="1" w:styleId="7881998550654E4890883E68916D9B4C">
    <w:name w:val="7881998550654E4890883E68916D9B4C"/>
  </w:style>
  <w:style w:type="paragraph" w:customStyle="1" w:styleId="5DD8434A8CCA4B9EB2DBC52B496E5639">
    <w:name w:val="5DD8434A8CCA4B9EB2DBC52B496E5639"/>
  </w:style>
  <w:style w:type="paragraph" w:customStyle="1" w:styleId="547193E3CA474EA19B80AFDA01FDA856">
    <w:name w:val="547193E3CA474EA19B80AFDA01FDA856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2</cp:revision>
  <dcterms:created xsi:type="dcterms:W3CDTF">2022-02-11T01:39:00Z</dcterms:created>
  <dcterms:modified xsi:type="dcterms:W3CDTF">2022-02-11T01:39:00Z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