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36690C8A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Blue Team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3C7033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77777777" w:rsidR="00756B5A" w:rsidRDefault="003C7033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sdt>
        <w:sdtPr>
          <w:alias w:val="Enter Recipient Name:"/>
          <w:tag w:val="Enter Recipient Name:"/>
          <w:id w:val="305602035"/>
          <w:placeholder>
            <w:docPart w:val="58D9EC9A42724A9E9C811451F7278E1C"/>
          </w:placeholder>
          <w:temporary/>
          <w:showingPlcHdr/>
          <w15:appearance w15:val="hidden"/>
        </w:sdtPr>
        <w:sdtEndPr/>
        <w:sdtContent>
          <w:r w:rsidR="008678F9">
            <w:t>Recipient Name</w:t>
          </w:r>
        </w:sdtContent>
      </w:sdt>
    </w:p>
    <w:p w14:paraId="09E4A815" w14:textId="77777777" w:rsidR="00756B5A" w:rsidRDefault="003C7033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sdt>
        <w:sdtPr>
          <w:alias w:val="Enter Your Name:"/>
          <w:tag w:val="Enter Your Name:"/>
          <w:id w:val="-1177721877"/>
          <w:placeholder>
            <w:docPart w:val="5DD8434A8CCA4B9EB2DBC52B496E5639"/>
          </w:placeholder>
          <w:temporary/>
          <w:showingPlcHdr/>
          <w15:appearance w15:val="hidden"/>
        </w:sdtPr>
        <w:sdtEndPr/>
        <w:sdtContent>
          <w:r w:rsidR="008678F9">
            <w:t>Your Name</w:t>
          </w:r>
        </w:sdtContent>
      </w:sdt>
    </w:p>
    <w:p w14:paraId="2410E4DA" w14:textId="77777777" w:rsidR="00756B5A" w:rsidRDefault="003C7033">
      <w:pPr>
        <w:pStyle w:val="ContactInfo"/>
      </w:pPr>
      <w:sdt>
        <w:sdtPr>
          <w:alias w:val="CC:"/>
          <w:tag w:val="CC:"/>
          <w:id w:val="-1938585368"/>
          <w:placeholder>
            <w:docPart w:val="547193E3CA474EA19B80AFDA01FDA856"/>
          </w:placeholder>
          <w:temporary/>
          <w:showingPlcHdr/>
          <w15:appearance w15:val="hidden"/>
        </w:sdtPr>
        <w:sdtEndPr/>
        <w:sdtContent>
          <w:r w:rsidR="00952DCA">
            <w:t>CC:</w:t>
          </w:r>
        </w:sdtContent>
      </w:sdt>
      <w:r w:rsidR="008678F9">
        <w:t xml:space="preserve"> </w:t>
      </w:r>
      <w:sdt>
        <w:sdtPr>
          <w:alias w:val="Enter CC Name:"/>
          <w:tag w:val="Enter CC Name:"/>
          <w:id w:val="-1770228603"/>
          <w:placeholder>
            <w:docPart w:val="706EF7A6F95C45CA99D3FBE0E870F860"/>
          </w:placeholder>
          <w:temporary/>
          <w:showingPlcHdr/>
          <w15:appearance w15:val="hidden"/>
        </w:sdtPr>
        <w:sdtEndPr/>
        <w:sdtContent>
          <w:r w:rsidR="008678F9">
            <w:t>CC Name</w:t>
          </w:r>
        </w:sdtContent>
      </w:sdt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623"/>
        <w:gridCol w:w="1532"/>
        <w:gridCol w:w="1532"/>
        <w:gridCol w:w="1535"/>
        <w:gridCol w:w="4303"/>
      </w:tblGrid>
      <w:tr w:rsidR="00DA51DC" w14:paraId="5E9A6300" w14:textId="77777777" w:rsidTr="00DA51DC">
        <w:tc>
          <w:tcPr>
            <w:tcW w:w="1541" w:type="dxa"/>
          </w:tcPr>
          <w:p w14:paraId="48766CEA" w14:textId="311762AA" w:rsidR="00DA51DC" w:rsidRPr="00DA51DC" w:rsidRDefault="00DA51DC" w:rsidP="00DA51DC">
            <w:pPr>
              <w:jc w:val="center"/>
              <w:rPr>
                <w:b/>
                <w:bCs/>
              </w:rPr>
            </w:pPr>
            <w:r w:rsidRPr="00DA51DC">
              <w:rPr>
                <w:b/>
                <w:bCs/>
              </w:rPr>
              <w:t>Device</w:t>
            </w:r>
          </w:p>
        </w:tc>
        <w:tc>
          <w:tcPr>
            <w:tcW w:w="1543" w:type="dxa"/>
          </w:tcPr>
          <w:p w14:paraId="023D15FE" w14:textId="3E1065B5" w:rsidR="00DA51DC" w:rsidRPr="00DA51DC" w:rsidRDefault="00DA51DC" w:rsidP="00DA51DC">
            <w:pPr>
              <w:jc w:val="center"/>
              <w:rPr>
                <w:b/>
                <w:bCs/>
              </w:rPr>
            </w:pPr>
            <w:r w:rsidRPr="00DA51DC">
              <w:rPr>
                <w:b/>
                <w:bCs/>
              </w:rPr>
              <w:t>IP Address</w:t>
            </w:r>
          </w:p>
        </w:tc>
        <w:tc>
          <w:tcPr>
            <w:tcW w:w="1543" w:type="dxa"/>
          </w:tcPr>
          <w:p w14:paraId="7C816199" w14:textId="2647FA28" w:rsidR="00DA51DC" w:rsidRPr="00DA51DC" w:rsidRDefault="00DA51DC" w:rsidP="00DA51DC">
            <w:pPr>
              <w:jc w:val="center"/>
              <w:rPr>
                <w:b/>
                <w:bCs/>
              </w:rPr>
            </w:pPr>
            <w:r w:rsidRPr="00DA51DC">
              <w:rPr>
                <w:b/>
                <w:bCs/>
              </w:rPr>
              <w:t>Current OS Level</w:t>
            </w:r>
          </w:p>
        </w:tc>
        <w:tc>
          <w:tcPr>
            <w:tcW w:w="1544" w:type="dxa"/>
          </w:tcPr>
          <w:p w14:paraId="0A8A30DC" w14:textId="4C5D4A8F" w:rsidR="00DA51DC" w:rsidRPr="00DA51DC" w:rsidRDefault="00DA51DC" w:rsidP="00DA51DC">
            <w:pPr>
              <w:jc w:val="center"/>
              <w:rPr>
                <w:b/>
                <w:bCs/>
              </w:rPr>
            </w:pPr>
            <w:r w:rsidRPr="00DA51DC">
              <w:rPr>
                <w:b/>
                <w:bCs/>
              </w:rPr>
              <w:t>Most Recent OS level released</w:t>
            </w:r>
          </w:p>
        </w:tc>
        <w:tc>
          <w:tcPr>
            <w:tcW w:w="4354" w:type="dxa"/>
          </w:tcPr>
          <w:p w14:paraId="72811F4B" w14:textId="6930EF65" w:rsidR="00DA51DC" w:rsidRPr="00DA51DC" w:rsidRDefault="00DA51DC" w:rsidP="00DA51DC">
            <w:pPr>
              <w:jc w:val="center"/>
              <w:rPr>
                <w:b/>
                <w:bCs/>
              </w:rPr>
            </w:pPr>
            <w:r w:rsidRPr="00DA51DC">
              <w:rPr>
                <w:b/>
                <w:bCs/>
              </w:rPr>
              <w:t>Need to Upgrade? List Vulnerabilities</w:t>
            </w:r>
          </w:p>
        </w:tc>
      </w:tr>
      <w:tr w:rsidR="00DA51DC" w14:paraId="5D40D66C" w14:textId="77777777" w:rsidTr="00DA51DC">
        <w:tc>
          <w:tcPr>
            <w:tcW w:w="1541" w:type="dxa"/>
          </w:tcPr>
          <w:p w14:paraId="63D4E06C" w14:textId="198E31FA" w:rsidR="00DA51DC" w:rsidRDefault="00DA51DC">
            <w:r>
              <w:t>Windows 10</w:t>
            </w:r>
          </w:p>
        </w:tc>
        <w:tc>
          <w:tcPr>
            <w:tcW w:w="1543" w:type="dxa"/>
          </w:tcPr>
          <w:p w14:paraId="78B27EE0" w14:textId="77777777" w:rsidR="00DA51DC" w:rsidRDefault="00DA51DC"/>
        </w:tc>
        <w:tc>
          <w:tcPr>
            <w:tcW w:w="1543" w:type="dxa"/>
          </w:tcPr>
          <w:p w14:paraId="72BA49F0" w14:textId="77777777" w:rsidR="00DA51DC" w:rsidRDefault="00DA51DC"/>
        </w:tc>
        <w:tc>
          <w:tcPr>
            <w:tcW w:w="1544" w:type="dxa"/>
          </w:tcPr>
          <w:p w14:paraId="6FB3720C" w14:textId="77777777" w:rsidR="00DA51DC" w:rsidRDefault="00DA51DC"/>
        </w:tc>
        <w:tc>
          <w:tcPr>
            <w:tcW w:w="4354" w:type="dxa"/>
          </w:tcPr>
          <w:p w14:paraId="522B2BEC" w14:textId="77777777" w:rsidR="00DA51DC" w:rsidRDefault="00DA51DC"/>
        </w:tc>
      </w:tr>
      <w:tr w:rsidR="00DA51DC" w14:paraId="1DB4EC4B" w14:textId="77777777" w:rsidTr="00DA51DC">
        <w:tc>
          <w:tcPr>
            <w:tcW w:w="1541" w:type="dxa"/>
          </w:tcPr>
          <w:p w14:paraId="1B6ED756" w14:textId="78EB3985" w:rsidR="00DA51DC" w:rsidRDefault="00DA51DC">
            <w:r>
              <w:t>2016 Docker</w:t>
            </w:r>
          </w:p>
        </w:tc>
        <w:tc>
          <w:tcPr>
            <w:tcW w:w="1543" w:type="dxa"/>
          </w:tcPr>
          <w:p w14:paraId="0647B984" w14:textId="730AA191" w:rsidR="00DA51DC" w:rsidRDefault="00DA51DC"/>
        </w:tc>
        <w:tc>
          <w:tcPr>
            <w:tcW w:w="1543" w:type="dxa"/>
          </w:tcPr>
          <w:p w14:paraId="08A4A412" w14:textId="77777777" w:rsidR="00DA51DC" w:rsidRDefault="00DA51DC"/>
        </w:tc>
        <w:tc>
          <w:tcPr>
            <w:tcW w:w="1544" w:type="dxa"/>
          </w:tcPr>
          <w:p w14:paraId="2F36F2F9" w14:textId="77777777" w:rsidR="00DA51DC" w:rsidRDefault="00DA51DC"/>
        </w:tc>
        <w:tc>
          <w:tcPr>
            <w:tcW w:w="4354" w:type="dxa"/>
          </w:tcPr>
          <w:p w14:paraId="6A140948" w14:textId="77777777" w:rsidR="00DA51DC" w:rsidRDefault="00DA51DC"/>
        </w:tc>
      </w:tr>
      <w:tr w:rsidR="00DA51DC" w14:paraId="77D8FFF1" w14:textId="77777777" w:rsidTr="00DA51DC">
        <w:tc>
          <w:tcPr>
            <w:tcW w:w="1541" w:type="dxa"/>
          </w:tcPr>
          <w:p w14:paraId="40D9CA9E" w14:textId="32095B83" w:rsidR="00DA51DC" w:rsidRDefault="00DA51DC">
            <w:r>
              <w:t>Debian 8.5</w:t>
            </w:r>
          </w:p>
        </w:tc>
        <w:tc>
          <w:tcPr>
            <w:tcW w:w="1543" w:type="dxa"/>
          </w:tcPr>
          <w:p w14:paraId="7E3EF346" w14:textId="77777777" w:rsidR="00DA51DC" w:rsidRDefault="00DA51DC"/>
        </w:tc>
        <w:tc>
          <w:tcPr>
            <w:tcW w:w="1543" w:type="dxa"/>
          </w:tcPr>
          <w:p w14:paraId="5007C980" w14:textId="77777777" w:rsidR="00DA51DC" w:rsidRDefault="00DA51DC"/>
        </w:tc>
        <w:tc>
          <w:tcPr>
            <w:tcW w:w="1544" w:type="dxa"/>
          </w:tcPr>
          <w:p w14:paraId="55CA241E" w14:textId="77777777" w:rsidR="00DA51DC" w:rsidRDefault="00DA51DC"/>
        </w:tc>
        <w:tc>
          <w:tcPr>
            <w:tcW w:w="4354" w:type="dxa"/>
          </w:tcPr>
          <w:p w14:paraId="46D86CF6" w14:textId="77777777" w:rsidR="00DA51DC" w:rsidRDefault="00DA51DC"/>
        </w:tc>
      </w:tr>
      <w:tr w:rsidR="00DA51DC" w14:paraId="77EE72AD" w14:textId="77777777" w:rsidTr="00DA51DC">
        <w:tc>
          <w:tcPr>
            <w:tcW w:w="1541" w:type="dxa"/>
          </w:tcPr>
          <w:p w14:paraId="5ADFB3F0" w14:textId="3C8D822C" w:rsidR="00DA51DC" w:rsidRDefault="00DA51DC">
            <w:r>
              <w:t>Ubuntu 14</w:t>
            </w:r>
          </w:p>
        </w:tc>
        <w:tc>
          <w:tcPr>
            <w:tcW w:w="1543" w:type="dxa"/>
          </w:tcPr>
          <w:p w14:paraId="5306F3E6" w14:textId="77777777" w:rsidR="00DA51DC" w:rsidRDefault="00DA51DC"/>
        </w:tc>
        <w:tc>
          <w:tcPr>
            <w:tcW w:w="1543" w:type="dxa"/>
          </w:tcPr>
          <w:p w14:paraId="4CC7A61B" w14:textId="77777777" w:rsidR="00DA51DC" w:rsidRDefault="00DA51DC"/>
        </w:tc>
        <w:tc>
          <w:tcPr>
            <w:tcW w:w="1544" w:type="dxa"/>
          </w:tcPr>
          <w:p w14:paraId="223C34B3" w14:textId="77777777" w:rsidR="00DA51DC" w:rsidRDefault="00DA51DC"/>
        </w:tc>
        <w:tc>
          <w:tcPr>
            <w:tcW w:w="4354" w:type="dxa"/>
          </w:tcPr>
          <w:p w14:paraId="7ABE772A" w14:textId="77777777" w:rsidR="00DA51DC" w:rsidRDefault="00DA51DC"/>
        </w:tc>
      </w:tr>
      <w:tr w:rsidR="00DA51DC" w14:paraId="7604C77A" w14:textId="77777777" w:rsidTr="00DA51DC">
        <w:tc>
          <w:tcPr>
            <w:tcW w:w="1541" w:type="dxa"/>
          </w:tcPr>
          <w:p w14:paraId="11B250C2" w14:textId="6515AD72" w:rsidR="00DA51DC" w:rsidRDefault="00DA51DC">
            <w:r>
              <w:t>2012 AD/DNS/DHCP</w:t>
            </w:r>
          </w:p>
        </w:tc>
        <w:tc>
          <w:tcPr>
            <w:tcW w:w="1543" w:type="dxa"/>
          </w:tcPr>
          <w:p w14:paraId="00D0EA56" w14:textId="77777777" w:rsidR="00DA51DC" w:rsidRDefault="00DA51DC"/>
        </w:tc>
        <w:tc>
          <w:tcPr>
            <w:tcW w:w="1543" w:type="dxa"/>
          </w:tcPr>
          <w:p w14:paraId="69BAA022" w14:textId="77777777" w:rsidR="00DA51DC" w:rsidRDefault="00DA51DC"/>
        </w:tc>
        <w:tc>
          <w:tcPr>
            <w:tcW w:w="1544" w:type="dxa"/>
          </w:tcPr>
          <w:p w14:paraId="379E2FB7" w14:textId="77777777" w:rsidR="00DA51DC" w:rsidRDefault="00DA51DC"/>
        </w:tc>
        <w:tc>
          <w:tcPr>
            <w:tcW w:w="4354" w:type="dxa"/>
          </w:tcPr>
          <w:p w14:paraId="4A994BFB" w14:textId="77777777" w:rsidR="00DA51DC" w:rsidRDefault="00DA51DC"/>
        </w:tc>
      </w:tr>
      <w:tr w:rsidR="00DA51DC" w14:paraId="6BCF6A30" w14:textId="77777777" w:rsidTr="00DA51DC">
        <w:tc>
          <w:tcPr>
            <w:tcW w:w="1541" w:type="dxa"/>
          </w:tcPr>
          <w:p w14:paraId="306597B8" w14:textId="0300C230" w:rsidR="00DA51DC" w:rsidRDefault="00DA51DC">
            <w:r>
              <w:t>Ubuntu WKST</w:t>
            </w:r>
          </w:p>
        </w:tc>
        <w:tc>
          <w:tcPr>
            <w:tcW w:w="1543" w:type="dxa"/>
          </w:tcPr>
          <w:p w14:paraId="447A462F" w14:textId="77777777" w:rsidR="00DA51DC" w:rsidRDefault="00DA51DC"/>
        </w:tc>
        <w:tc>
          <w:tcPr>
            <w:tcW w:w="1543" w:type="dxa"/>
          </w:tcPr>
          <w:p w14:paraId="21E358D6" w14:textId="77777777" w:rsidR="00DA51DC" w:rsidRDefault="00DA51DC"/>
        </w:tc>
        <w:tc>
          <w:tcPr>
            <w:tcW w:w="1544" w:type="dxa"/>
          </w:tcPr>
          <w:p w14:paraId="29D3C277" w14:textId="77777777" w:rsidR="00DA51DC" w:rsidRDefault="00DA51DC"/>
        </w:tc>
        <w:tc>
          <w:tcPr>
            <w:tcW w:w="4354" w:type="dxa"/>
          </w:tcPr>
          <w:p w14:paraId="3BD815F7" w14:textId="77777777" w:rsidR="00DA51DC" w:rsidRDefault="00DA51DC"/>
        </w:tc>
      </w:tr>
      <w:tr w:rsidR="00DA51DC" w14:paraId="2AFC893B" w14:textId="77777777" w:rsidTr="00DA51DC">
        <w:tc>
          <w:tcPr>
            <w:tcW w:w="1541" w:type="dxa"/>
          </w:tcPr>
          <w:p w14:paraId="0F299BE4" w14:textId="5DA70F06" w:rsidR="00DA51DC" w:rsidRDefault="00DA51DC">
            <w:r>
              <w:t>Slunk</w:t>
            </w:r>
          </w:p>
        </w:tc>
        <w:tc>
          <w:tcPr>
            <w:tcW w:w="1543" w:type="dxa"/>
          </w:tcPr>
          <w:p w14:paraId="4A4E3565" w14:textId="77777777" w:rsidR="00DA51DC" w:rsidRDefault="00DA51DC"/>
        </w:tc>
        <w:tc>
          <w:tcPr>
            <w:tcW w:w="1543" w:type="dxa"/>
          </w:tcPr>
          <w:p w14:paraId="35634D0B" w14:textId="77777777" w:rsidR="00DA51DC" w:rsidRDefault="00DA51DC"/>
        </w:tc>
        <w:tc>
          <w:tcPr>
            <w:tcW w:w="1544" w:type="dxa"/>
          </w:tcPr>
          <w:p w14:paraId="3D8F614F" w14:textId="77777777" w:rsidR="00DA51DC" w:rsidRDefault="00DA51DC"/>
        </w:tc>
        <w:tc>
          <w:tcPr>
            <w:tcW w:w="4354" w:type="dxa"/>
          </w:tcPr>
          <w:p w14:paraId="4094E406" w14:textId="77777777" w:rsidR="00DA51DC" w:rsidRDefault="00DA51DC"/>
        </w:tc>
      </w:tr>
      <w:tr w:rsidR="00DA51DC" w14:paraId="2631B510" w14:textId="77777777" w:rsidTr="00DA51DC">
        <w:tc>
          <w:tcPr>
            <w:tcW w:w="1541" w:type="dxa"/>
          </w:tcPr>
          <w:p w14:paraId="5813A302" w14:textId="68E99572" w:rsidR="00DA51DC" w:rsidRDefault="00DA51DC">
            <w:r>
              <w:t xml:space="preserve">CentOS 7 </w:t>
            </w:r>
          </w:p>
        </w:tc>
        <w:tc>
          <w:tcPr>
            <w:tcW w:w="1543" w:type="dxa"/>
          </w:tcPr>
          <w:p w14:paraId="046176BF" w14:textId="77777777" w:rsidR="00DA51DC" w:rsidRDefault="00DA51DC"/>
        </w:tc>
        <w:tc>
          <w:tcPr>
            <w:tcW w:w="1543" w:type="dxa"/>
          </w:tcPr>
          <w:p w14:paraId="2A1529E5" w14:textId="77777777" w:rsidR="00DA51DC" w:rsidRDefault="00DA51DC"/>
        </w:tc>
        <w:tc>
          <w:tcPr>
            <w:tcW w:w="1544" w:type="dxa"/>
          </w:tcPr>
          <w:p w14:paraId="08F50BFD" w14:textId="77777777" w:rsidR="00DA51DC" w:rsidRDefault="00DA51DC"/>
        </w:tc>
        <w:tc>
          <w:tcPr>
            <w:tcW w:w="4354" w:type="dxa"/>
          </w:tcPr>
          <w:p w14:paraId="3BD99B90" w14:textId="77777777" w:rsidR="00DA51DC" w:rsidRDefault="00DA51DC"/>
        </w:tc>
      </w:tr>
      <w:tr w:rsidR="00DA51DC" w14:paraId="3BA046C2" w14:textId="77777777" w:rsidTr="00DA51DC">
        <w:tc>
          <w:tcPr>
            <w:tcW w:w="1541" w:type="dxa"/>
          </w:tcPr>
          <w:p w14:paraId="2FF08480" w14:textId="04A26523" w:rsidR="00DA51DC" w:rsidRDefault="00DA51DC">
            <w:r>
              <w:t>Fedora 21</w:t>
            </w:r>
          </w:p>
        </w:tc>
        <w:tc>
          <w:tcPr>
            <w:tcW w:w="1543" w:type="dxa"/>
          </w:tcPr>
          <w:p w14:paraId="3918009C" w14:textId="77777777" w:rsidR="00DA51DC" w:rsidRDefault="00DA51DC"/>
        </w:tc>
        <w:tc>
          <w:tcPr>
            <w:tcW w:w="1543" w:type="dxa"/>
          </w:tcPr>
          <w:p w14:paraId="68DC3FE7" w14:textId="77777777" w:rsidR="00DA51DC" w:rsidRDefault="00DA51DC"/>
        </w:tc>
        <w:tc>
          <w:tcPr>
            <w:tcW w:w="1544" w:type="dxa"/>
          </w:tcPr>
          <w:p w14:paraId="648C7BF3" w14:textId="77777777" w:rsidR="00DA51DC" w:rsidRDefault="00DA51DC"/>
        </w:tc>
        <w:tc>
          <w:tcPr>
            <w:tcW w:w="4354" w:type="dxa"/>
          </w:tcPr>
          <w:p w14:paraId="7C7BFCDB" w14:textId="77777777" w:rsidR="00DA51DC" w:rsidRDefault="00DA51DC"/>
        </w:tc>
      </w:tr>
    </w:tbl>
    <w:p w14:paraId="60F80330" w14:textId="7EEE2A15" w:rsidR="008678F9" w:rsidRPr="00D138F2" w:rsidRDefault="008678F9"/>
    <w:sectPr w:rsidR="008678F9" w:rsidRPr="00D138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137EA" w14:textId="77777777" w:rsidR="003C7033" w:rsidRDefault="003C7033">
      <w:pPr>
        <w:spacing w:after="0" w:line="240" w:lineRule="auto"/>
      </w:pPr>
      <w:r>
        <w:separator/>
      </w:r>
    </w:p>
  </w:endnote>
  <w:endnote w:type="continuationSeparator" w:id="0">
    <w:p w14:paraId="52D4A259" w14:textId="77777777" w:rsidR="003C7033" w:rsidRDefault="003C7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EE91" w14:textId="77777777" w:rsidR="003D385B" w:rsidRDefault="003D3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75C8" w14:textId="77777777" w:rsidR="00756B5A" w:rsidRPr="00347EC1" w:rsidRDefault="003C7033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706EF7A6F95C45CA99D3FBE0E870F860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7ED5829F" w14:textId="77777777" w:rsidR="00756B5A" w:rsidRPr="00347EC1" w:rsidRDefault="003C7033" w:rsidP="00347EC1">
    <w:pPr>
      <w:pStyle w:val="Footer"/>
    </w:pPr>
    <w:sdt>
      <w:sdtPr>
        <w:alias w:val="Telephone:"/>
        <w:tag w:val="Telephone:"/>
        <w:id w:val="-455488391"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C7914FF798704E7C92BE2FC8959F083E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D6FC047AA8164A53B59FBF7382E3A69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29D4" w14:textId="77777777" w:rsidR="003C7033" w:rsidRDefault="003C7033">
      <w:pPr>
        <w:spacing w:after="0" w:line="240" w:lineRule="auto"/>
      </w:pPr>
      <w:r>
        <w:separator/>
      </w:r>
    </w:p>
  </w:footnote>
  <w:footnote w:type="continuationSeparator" w:id="0">
    <w:p w14:paraId="6D0A583B" w14:textId="77777777" w:rsidR="003C7033" w:rsidRDefault="003C7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83FC" w14:textId="77777777" w:rsidR="003D385B" w:rsidRDefault="003D3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347EC1"/>
    <w:rsid w:val="003C7033"/>
    <w:rsid w:val="003D385B"/>
    <w:rsid w:val="00671352"/>
    <w:rsid w:val="006B4BCF"/>
    <w:rsid w:val="00756B5A"/>
    <w:rsid w:val="007A7AE2"/>
    <w:rsid w:val="007B6842"/>
    <w:rsid w:val="008678F9"/>
    <w:rsid w:val="008F37D1"/>
    <w:rsid w:val="00952DCA"/>
    <w:rsid w:val="00A61DF0"/>
    <w:rsid w:val="00A72749"/>
    <w:rsid w:val="00D138F2"/>
    <w:rsid w:val="00DA51DC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D41C63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D41C63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58D9EC9A42724A9E9C811451F7278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3ECF5-DEDD-46DC-A312-7E98B05BE7F5}"/>
      </w:docPartPr>
      <w:docPartBody>
        <w:p w:rsidR="00D41C63" w:rsidRDefault="00B36131">
          <w:pPr>
            <w:pStyle w:val="58D9EC9A42724A9E9C811451F7278E1C"/>
          </w:pPr>
          <w:r>
            <w:t>Recipient Name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D41C63" w:rsidRDefault="00B36131">
          <w:pPr>
            <w:pStyle w:val="7881998550654E4890883E68916D9B4C"/>
          </w:pPr>
          <w:r>
            <w:t>From:</w:t>
          </w:r>
        </w:p>
      </w:docPartBody>
    </w:docPart>
    <w:docPart>
      <w:docPartPr>
        <w:name w:val="5DD8434A8CCA4B9EB2DBC52B496E5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7AF83-18EC-4135-8069-3E761330CCED}"/>
      </w:docPartPr>
      <w:docPartBody>
        <w:p w:rsidR="00D41C63" w:rsidRDefault="00B36131">
          <w:pPr>
            <w:pStyle w:val="5DD8434A8CCA4B9EB2DBC52B496E5639"/>
          </w:pPr>
          <w:r>
            <w:t>Your Name</w:t>
          </w:r>
        </w:p>
      </w:docPartBody>
    </w:docPart>
    <w:docPart>
      <w:docPartPr>
        <w:name w:val="547193E3CA474EA19B80AFDA01FDA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8166C-0E82-4022-9E16-1E5AE3D018E0}"/>
      </w:docPartPr>
      <w:docPartBody>
        <w:p w:rsidR="00D41C63" w:rsidRDefault="00B36131">
          <w:pPr>
            <w:pStyle w:val="547193E3CA474EA19B80AFDA01FDA856"/>
          </w:pPr>
          <w:r>
            <w:t>CC:</w:t>
          </w:r>
        </w:p>
      </w:docPartBody>
    </w:docPart>
    <w:docPart>
      <w:docPartPr>
        <w:name w:val="706EF7A6F95C45CA99D3FBE0E870F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515A-BA25-4065-8FFB-1BBADF2384CD}"/>
      </w:docPartPr>
      <w:docPartBody>
        <w:p w:rsidR="00D41C63" w:rsidRDefault="00B36131">
          <w:pPr>
            <w:pStyle w:val="706EF7A6F95C45CA99D3FBE0E870F860"/>
          </w:pPr>
          <w:r>
            <w:t>CC Name</w:t>
          </w:r>
        </w:p>
      </w:docPartBody>
    </w:docPart>
    <w:docPart>
      <w:docPartPr>
        <w:name w:val="C7914FF798704E7C92BE2FC8959F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6A959-1D26-43C7-BEEE-557120B1024A}"/>
      </w:docPartPr>
      <w:docPartBody>
        <w:p w:rsidR="00D41C63" w:rsidRDefault="00B36131">
          <w:pPr>
            <w:pStyle w:val="C7914FF798704E7C92BE2FC8959F083E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D6FC047AA8164A53B59FBF7382E3A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A4973-4776-4D5C-9415-64A6A3D26EA9}"/>
      </w:docPartPr>
      <w:docPartBody>
        <w:p w:rsidR="00D41C63" w:rsidRDefault="00B36131">
          <w:pPr>
            <w:pStyle w:val="D6FC047AA8164A53B59FBF7382E3A69B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64387D"/>
    <w:rsid w:val="00B36131"/>
    <w:rsid w:val="00D4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58D9EC9A42724A9E9C811451F7278E1C">
    <w:name w:val="58D9EC9A42724A9E9C811451F7278E1C"/>
  </w:style>
  <w:style w:type="paragraph" w:customStyle="1" w:styleId="7881998550654E4890883E68916D9B4C">
    <w:name w:val="7881998550654E4890883E68916D9B4C"/>
  </w:style>
  <w:style w:type="paragraph" w:customStyle="1" w:styleId="5DD8434A8CCA4B9EB2DBC52B496E5639">
    <w:name w:val="5DD8434A8CCA4B9EB2DBC52B496E5639"/>
  </w:style>
  <w:style w:type="paragraph" w:customStyle="1" w:styleId="547193E3CA474EA19B80AFDA01FDA856">
    <w:name w:val="547193E3CA474EA19B80AFDA01FDA856"/>
  </w:style>
  <w:style w:type="paragraph" w:customStyle="1" w:styleId="706EF7A6F95C45CA99D3FBE0E870F860">
    <w:name w:val="706EF7A6F95C45CA99D3FBE0E870F860"/>
  </w:style>
  <w:style w:type="paragraph" w:customStyle="1" w:styleId="C7914FF798704E7C92BE2FC8959F083E">
    <w:name w:val="C7914FF798704E7C92BE2FC8959F083E"/>
  </w:style>
  <w:style w:type="paragraph" w:customStyle="1" w:styleId="D6FC047AA8164A53B59FBF7382E3A69B">
    <w:name w:val="D6FC047AA8164A53B59FBF7382E3A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2</cp:revision>
  <dcterms:created xsi:type="dcterms:W3CDTF">2022-02-11T00:49:00Z</dcterms:created>
  <dcterms:modified xsi:type="dcterms:W3CDTF">2022-02-11T00:49:00Z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