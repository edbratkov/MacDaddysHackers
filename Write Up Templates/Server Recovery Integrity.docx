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36690C8A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Blue Team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614BE8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77777777" w:rsidR="00756B5A" w:rsidRDefault="00614BE8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sdt>
        <w:sdtPr>
          <w:alias w:val="Enter Recipient Name:"/>
          <w:tag w:val="Enter Recipient Name:"/>
          <w:id w:val="305602035"/>
          <w:placeholder>
            <w:docPart w:val="58D9EC9A42724A9E9C811451F7278E1C"/>
          </w:placeholder>
          <w:temporary/>
          <w:showingPlcHdr/>
          <w15:appearance w15:val="hidden"/>
        </w:sdtPr>
        <w:sdtEndPr/>
        <w:sdtContent>
          <w:r w:rsidR="008678F9">
            <w:t>Recipient Name</w:t>
          </w:r>
        </w:sdtContent>
      </w:sdt>
    </w:p>
    <w:p w14:paraId="09E4A815" w14:textId="77777777" w:rsidR="00756B5A" w:rsidRDefault="00614BE8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sdt>
        <w:sdtPr>
          <w:alias w:val="Enter Your Name:"/>
          <w:tag w:val="Enter Your Name:"/>
          <w:id w:val="-1177721877"/>
          <w:placeholder>
            <w:docPart w:val="5DD8434A8CCA4B9EB2DBC52B496E5639"/>
          </w:placeholder>
          <w:temporary/>
          <w:showingPlcHdr/>
          <w15:appearance w15:val="hidden"/>
        </w:sdtPr>
        <w:sdtEndPr/>
        <w:sdtContent>
          <w:r w:rsidR="008678F9">
            <w:t>Your Name</w:t>
          </w:r>
        </w:sdtContent>
      </w:sdt>
    </w:p>
    <w:p w14:paraId="2410E4DA" w14:textId="1CFE2A6F" w:rsidR="00756B5A" w:rsidRDefault="00614BE8">
      <w:pPr>
        <w:pStyle w:val="ContactInfo"/>
      </w:pPr>
      <w:sdt>
        <w:sdtPr>
          <w:alias w:val="CC:"/>
          <w:tag w:val="CC:"/>
          <w:id w:val="-1938585368"/>
          <w:placeholder>
            <w:docPart w:val="547193E3CA474EA19B80AFDA01FDA856"/>
          </w:placeholder>
          <w:temporary/>
          <w:showingPlcHdr/>
          <w15:appearance w15:val="hidden"/>
        </w:sdtPr>
        <w:sdtEndPr/>
        <w:sdtContent>
          <w:r w:rsidR="00952DCA">
            <w:t>CC:</w:t>
          </w:r>
        </w:sdtContent>
      </w:sdt>
      <w:r w:rsidR="008678F9">
        <w:t xml:space="preserve"> </w:t>
      </w:r>
    </w:p>
    <w:p w14:paraId="5DAEA510" w14:textId="12E8CE7F" w:rsidR="002F112D" w:rsidRDefault="002F112D">
      <w:pPr>
        <w:pStyle w:val="ContactInfo"/>
      </w:pPr>
    </w:p>
    <w:p w14:paraId="0846A061" w14:textId="7D8DA62F" w:rsidR="002F112D" w:rsidRDefault="002F112D" w:rsidP="002F112D">
      <w:pPr>
        <w:pStyle w:val="ContactInfo"/>
        <w:ind w:right="-2304"/>
      </w:pPr>
      <w:r>
        <w:t xml:space="preserve">Below is a list of </w:t>
      </w:r>
      <w:r w:rsidR="004F5480">
        <w:t xml:space="preserve">each server, whether it was verified that each server’s startup process follows our terms and whether any changes needed to be made.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752"/>
        <w:gridCol w:w="2589"/>
      </w:tblGrid>
      <w:tr w:rsidR="002F112D" w14:paraId="650747BC" w14:textId="77777777" w:rsidTr="002F112D">
        <w:tc>
          <w:tcPr>
            <w:tcW w:w="2425" w:type="dxa"/>
          </w:tcPr>
          <w:p w14:paraId="2B3CECF6" w14:textId="2A63D43E" w:rsidR="002F112D" w:rsidRDefault="002F112D">
            <w:r>
              <w:t>Machine</w:t>
            </w:r>
          </w:p>
        </w:tc>
        <w:tc>
          <w:tcPr>
            <w:tcW w:w="2752" w:type="dxa"/>
          </w:tcPr>
          <w:p w14:paraId="5B5B6F9C" w14:textId="50AE900B" w:rsidR="002F112D" w:rsidRDefault="004F5480">
            <w:r>
              <w:t>Verified (Y/N)</w:t>
            </w:r>
          </w:p>
        </w:tc>
        <w:tc>
          <w:tcPr>
            <w:tcW w:w="2589" w:type="dxa"/>
          </w:tcPr>
          <w:p w14:paraId="5DD59022" w14:textId="654DFB40" w:rsidR="002F112D" w:rsidRDefault="004F5480">
            <w:r>
              <w:t>Changes Made</w:t>
            </w:r>
          </w:p>
        </w:tc>
      </w:tr>
      <w:tr w:rsidR="002F112D" w14:paraId="68015101" w14:textId="77777777" w:rsidTr="002F112D">
        <w:tc>
          <w:tcPr>
            <w:tcW w:w="2425" w:type="dxa"/>
          </w:tcPr>
          <w:p w14:paraId="6357D9E7" w14:textId="21FAF94E" w:rsidR="002F112D" w:rsidRDefault="002F112D">
            <w:r>
              <w:t>Windows 10</w:t>
            </w:r>
          </w:p>
        </w:tc>
        <w:tc>
          <w:tcPr>
            <w:tcW w:w="2752" w:type="dxa"/>
          </w:tcPr>
          <w:p w14:paraId="3C4F4E42" w14:textId="77777777" w:rsidR="002F112D" w:rsidRDefault="002F112D"/>
        </w:tc>
        <w:tc>
          <w:tcPr>
            <w:tcW w:w="2589" w:type="dxa"/>
          </w:tcPr>
          <w:p w14:paraId="4979FD90" w14:textId="77777777" w:rsidR="002F112D" w:rsidRDefault="002F112D"/>
        </w:tc>
      </w:tr>
      <w:tr w:rsidR="002F112D" w14:paraId="14582A6F" w14:textId="77777777" w:rsidTr="002F112D">
        <w:tc>
          <w:tcPr>
            <w:tcW w:w="2425" w:type="dxa"/>
          </w:tcPr>
          <w:p w14:paraId="158D8F73" w14:textId="0915795C" w:rsidR="002F112D" w:rsidRDefault="002F112D">
            <w:r>
              <w:t>2016 Docker</w:t>
            </w:r>
          </w:p>
        </w:tc>
        <w:tc>
          <w:tcPr>
            <w:tcW w:w="2752" w:type="dxa"/>
          </w:tcPr>
          <w:p w14:paraId="72C4DA75" w14:textId="77777777" w:rsidR="002F112D" w:rsidRDefault="002F112D"/>
        </w:tc>
        <w:tc>
          <w:tcPr>
            <w:tcW w:w="2589" w:type="dxa"/>
          </w:tcPr>
          <w:p w14:paraId="04FDB6BD" w14:textId="77777777" w:rsidR="002F112D" w:rsidRDefault="002F112D"/>
        </w:tc>
      </w:tr>
      <w:tr w:rsidR="002F112D" w14:paraId="3D7A8F45" w14:textId="77777777" w:rsidTr="002F112D">
        <w:tc>
          <w:tcPr>
            <w:tcW w:w="2425" w:type="dxa"/>
          </w:tcPr>
          <w:p w14:paraId="15609987" w14:textId="35AB5F2C" w:rsidR="002F112D" w:rsidRDefault="002F112D">
            <w:r>
              <w:t>Debian 8.5</w:t>
            </w:r>
          </w:p>
        </w:tc>
        <w:tc>
          <w:tcPr>
            <w:tcW w:w="2752" w:type="dxa"/>
          </w:tcPr>
          <w:p w14:paraId="35EE822C" w14:textId="77777777" w:rsidR="002F112D" w:rsidRDefault="002F112D"/>
        </w:tc>
        <w:tc>
          <w:tcPr>
            <w:tcW w:w="2589" w:type="dxa"/>
          </w:tcPr>
          <w:p w14:paraId="1A049952" w14:textId="77777777" w:rsidR="002F112D" w:rsidRDefault="002F112D"/>
        </w:tc>
      </w:tr>
      <w:tr w:rsidR="002F112D" w14:paraId="639D6D74" w14:textId="77777777" w:rsidTr="002F112D">
        <w:tc>
          <w:tcPr>
            <w:tcW w:w="2425" w:type="dxa"/>
          </w:tcPr>
          <w:p w14:paraId="21D7118D" w14:textId="68AE8D0E" w:rsidR="002F112D" w:rsidRDefault="002F112D">
            <w:r>
              <w:t>Ubuntu 14</w:t>
            </w:r>
          </w:p>
        </w:tc>
        <w:tc>
          <w:tcPr>
            <w:tcW w:w="2752" w:type="dxa"/>
          </w:tcPr>
          <w:p w14:paraId="52C90CA3" w14:textId="77777777" w:rsidR="002F112D" w:rsidRDefault="002F112D"/>
        </w:tc>
        <w:tc>
          <w:tcPr>
            <w:tcW w:w="2589" w:type="dxa"/>
          </w:tcPr>
          <w:p w14:paraId="05F6AED2" w14:textId="77777777" w:rsidR="002F112D" w:rsidRDefault="002F112D"/>
        </w:tc>
      </w:tr>
      <w:tr w:rsidR="002F112D" w14:paraId="4AAA3947" w14:textId="77777777" w:rsidTr="002F112D">
        <w:tc>
          <w:tcPr>
            <w:tcW w:w="2425" w:type="dxa"/>
          </w:tcPr>
          <w:p w14:paraId="297CD9B4" w14:textId="3CF6859B" w:rsidR="002F112D" w:rsidRDefault="002F112D">
            <w:r>
              <w:t>2012 AD/DNS/DHCP</w:t>
            </w:r>
          </w:p>
        </w:tc>
        <w:tc>
          <w:tcPr>
            <w:tcW w:w="2752" w:type="dxa"/>
          </w:tcPr>
          <w:p w14:paraId="35B88AB5" w14:textId="77777777" w:rsidR="002F112D" w:rsidRDefault="002F112D"/>
        </w:tc>
        <w:tc>
          <w:tcPr>
            <w:tcW w:w="2589" w:type="dxa"/>
          </w:tcPr>
          <w:p w14:paraId="03AE2410" w14:textId="77777777" w:rsidR="002F112D" w:rsidRDefault="002F112D"/>
        </w:tc>
      </w:tr>
      <w:tr w:rsidR="002F112D" w14:paraId="70458905" w14:textId="77777777" w:rsidTr="002F112D">
        <w:tc>
          <w:tcPr>
            <w:tcW w:w="2425" w:type="dxa"/>
          </w:tcPr>
          <w:p w14:paraId="7F642CDC" w14:textId="001A9747" w:rsidR="002F112D" w:rsidRDefault="002F112D">
            <w:r>
              <w:t>Ubuntu Workstation</w:t>
            </w:r>
          </w:p>
        </w:tc>
        <w:tc>
          <w:tcPr>
            <w:tcW w:w="2752" w:type="dxa"/>
          </w:tcPr>
          <w:p w14:paraId="4119EC7B" w14:textId="77777777" w:rsidR="002F112D" w:rsidRDefault="002F112D"/>
        </w:tc>
        <w:tc>
          <w:tcPr>
            <w:tcW w:w="2589" w:type="dxa"/>
          </w:tcPr>
          <w:p w14:paraId="1A920E91" w14:textId="77777777" w:rsidR="002F112D" w:rsidRDefault="002F112D"/>
        </w:tc>
      </w:tr>
      <w:tr w:rsidR="002F112D" w14:paraId="1EBDFC6A" w14:textId="77777777" w:rsidTr="002F112D">
        <w:tc>
          <w:tcPr>
            <w:tcW w:w="2425" w:type="dxa"/>
          </w:tcPr>
          <w:p w14:paraId="36A6756F" w14:textId="50D8F83A" w:rsidR="002F112D" w:rsidRDefault="002F112D">
            <w:r>
              <w:t>Splunk</w:t>
            </w:r>
          </w:p>
        </w:tc>
        <w:tc>
          <w:tcPr>
            <w:tcW w:w="2752" w:type="dxa"/>
          </w:tcPr>
          <w:p w14:paraId="2AF3FD77" w14:textId="77777777" w:rsidR="002F112D" w:rsidRDefault="002F112D"/>
        </w:tc>
        <w:tc>
          <w:tcPr>
            <w:tcW w:w="2589" w:type="dxa"/>
          </w:tcPr>
          <w:p w14:paraId="6D4F8569" w14:textId="77777777" w:rsidR="002F112D" w:rsidRDefault="002F112D"/>
        </w:tc>
      </w:tr>
      <w:tr w:rsidR="002F112D" w14:paraId="1DEC2E42" w14:textId="77777777" w:rsidTr="002F112D">
        <w:tc>
          <w:tcPr>
            <w:tcW w:w="2425" w:type="dxa"/>
          </w:tcPr>
          <w:p w14:paraId="2F6C3D90" w14:textId="0BDFB420" w:rsidR="002F112D" w:rsidRDefault="002F112D">
            <w:r>
              <w:t>CentOS</w:t>
            </w:r>
          </w:p>
        </w:tc>
        <w:tc>
          <w:tcPr>
            <w:tcW w:w="2752" w:type="dxa"/>
          </w:tcPr>
          <w:p w14:paraId="66828D09" w14:textId="77777777" w:rsidR="002F112D" w:rsidRDefault="002F112D"/>
        </w:tc>
        <w:tc>
          <w:tcPr>
            <w:tcW w:w="2589" w:type="dxa"/>
          </w:tcPr>
          <w:p w14:paraId="3969764D" w14:textId="77777777" w:rsidR="002F112D" w:rsidRDefault="002F112D"/>
        </w:tc>
      </w:tr>
      <w:tr w:rsidR="002F112D" w14:paraId="6AF7867B" w14:textId="77777777" w:rsidTr="002F112D">
        <w:tc>
          <w:tcPr>
            <w:tcW w:w="2425" w:type="dxa"/>
          </w:tcPr>
          <w:p w14:paraId="7CB52646" w14:textId="682BC5DE" w:rsidR="002F112D" w:rsidRDefault="002F112D">
            <w:r>
              <w:t>Fedora</w:t>
            </w:r>
          </w:p>
        </w:tc>
        <w:tc>
          <w:tcPr>
            <w:tcW w:w="2752" w:type="dxa"/>
          </w:tcPr>
          <w:p w14:paraId="4C8A4BDB" w14:textId="77777777" w:rsidR="002F112D" w:rsidRDefault="002F112D"/>
        </w:tc>
        <w:tc>
          <w:tcPr>
            <w:tcW w:w="2589" w:type="dxa"/>
          </w:tcPr>
          <w:p w14:paraId="708CF748" w14:textId="77777777" w:rsidR="002F112D" w:rsidRDefault="002F112D"/>
        </w:tc>
      </w:tr>
    </w:tbl>
    <w:p w14:paraId="60F80330" w14:textId="22F9FB8D" w:rsidR="008678F9" w:rsidRPr="00D138F2" w:rsidRDefault="008678F9"/>
    <w:sectPr w:rsidR="008678F9" w:rsidRPr="00D13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8154B" w14:textId="77777777" w:rsidR="00614BE8" w:rsidRDefault="00614BE8">
      <w:pPr>
        <w:spacing w:after="0" w:line="240" w:lineRule="auto"/>
      </w:pPr>
      <w:r>
        <w:separator/>
      </w:r>
    </w:p>
  </w:endnote>
  <w:endnote w:type="continuationSeparator" w:id="0">
    <w:p w14:paraId="1235B145" w14:textId="77777777" w:rsidR="00614BE8" w:rsidRDefault="0061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EE91" w14:textId="77777777" w:rsidR="003D385B" w:rsidRDefault="003D3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75C8" w14:textId="77777777" w:rsidR="00756B5A" w:rsidRPr="00347EC1" w:rsidRDefault="00614BE8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706EF7A6F95C45CA99D3FBE0E870F860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7ED5829F" w14:textId="77777777" w:rsidR="00756B5A" w:rsidRPr="00347EC1" w:rsidRDefault="00614BE8" w:rsidP="00347EC1">
    <w:pPr>
      <w:pStyle w:val="Footer"/>
    </w:pPr>
    <w:sdt>
      <w:sdtPr>
        <w:alias w:val="Telephone:"/>
        <w:tag w:val="Telephone:"/>
        <w:id w:val="-455488391"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C7914FF798704E7C92BE2FC8959F083E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D6FC047AA8164A53B59FBF7382E3A69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60652" w14:textId="77777777" w:rsidR="00614BE8" w:rsidRDefault="00614BE8">
      <w:pPr>
        <w:spacing w:after="0" w:line="240" w:lineRule="auto"/>
      </w:pPr>
      <w:r>
        <w:separator/>
      </w:r>
    </w:p>
  </w:footnote>
  <w:footnote w:type="continuationSeparator" w:id="0">
    <w:p w14:paraId="243B8EDE" w14:textId="77777777" w:rsidR="00614BE8" w:rsidRDefault="0061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83FC" w14:textId="77777777" w:rsidR="003D385B" w:rsidRDefault="003D3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2F112D"/>
    <w:rsid w:val="00347EC1"/>
    <w:rsid w:val="003D385B"/>
    <w:rsid w:val="004F5480"/>
    <w:rsid w:val="00614BE8"/>
    <w:rsid w:val="00671352"/>
    <w:rsid w:val="006B4BCF"/>
    <w:rsid w:val="00756B5A"/>
    <w:rsid w:val="007A7AE2"/>
    <w:rsid w:val="007B6842"/>
    <w:rsid w:val="008678F9"/>
    <w:rsid w:val="008F37D1"/>
    <w:rsid w:val="00952DCA"/>
    <w:rsid w:val="00A61DF0"/>
    <w:rsid w:val="00A72749"/>
    <w:rsid w:val="00D138F2"/>
    <w:rsid w:val="00F013E0"/>
    <w:rsid w:val="00F31BFB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54733A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54733A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58D9EC9A42724A9E9C811451F7278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3ECF5-DEDD-46DC-A312-7E98B05BE7F5}"/>
      </w:docPartPr>
      <w:docPartBody>
        <w:p w:rsidR="0054733A" w:rsidRDefault="00B36131">
          <w:pPr>
            <w:pStyle w:val="58D9EC9A42724A9E9C811451F7278E1C"/>
          </w:pPr>
          <w:r>
            <w:t>Recipient Name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54733A" w:rsidRDefault="00B36131">
          <w:pPr>
            <w:pStyle w:val="7881998550654E4890883E68916D9B4C"/>
          </w:pPr>
          <w:r>
            <w:t>From:</w:t>
          </w:r>
        </w:p>
      </w:docPartBody>
    </w:docPart>
    <w:docPart>
      <w:docPartPr>
        <w:name w:val="5DD8434A8CCA4B9EB2DBC52B496E5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AF83-18EC-4135-8069-3E761330CCED}"/>
      </w:docPartPr>
      <w:docPartBody>
        <w:p w:rsidR="0054733A" w:rsidRDefault="00B36131">
          <w:pPr>
            <w:pStyle w:val="5DD8434A8CCA4B9EB2DBC52B496E5639"/>
          </w:pPr>
          <w:r>
            <w:t>Your Name</w:t>
          </w:r>
        </w:p>
      </w:docPartBody>
    </w:docPart>
    <w:docPart>
      <w:docPartPr>
        <w:name w:val="547193E3CA474EA19B80AFDA01FDA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8166C-0E82-4022-9E16-1E5AE3D018E0}"/>
      </w:docPartPr>
      <w:docPartBody>
        <w:p w:rsidR="0054733A" w:rsidRDefault="00B36131">
          <w:pPr>
            <w:pStyle w:val="547193E3CA474EA19B80AFDA01FDA856"/>
          </w:pPr>
          <w:r>
            <w:t>CC:</w:t>
          </w:r>
        </w:p>
      </w:docPartBody>
    </w:docPart>
    <w:docPart>
      <w:docPartPr>
        <w:name w:val="706EF7A6F95C45CA99D3FBE0E870F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515A-BA25-4065-8FFB-1BBADF2384CD}"/>
      </w:docPartPr>
      <w:docPartBody>
        <w:p w:rsidR="0054733A" w:rsidRDefault="00B36131">
          <w:pPr>
            <w:pStyle w:val="706EF7A6F95C45CA99D3FBE0E870F860"/>
          </w:pPr>
          <w:r>
            <w:t>CC Name</w:t>
          </w:r>
        </w:p>
      </w:docPartBody>
    </w:docPart>
    <w:docPart>
      <w:docPartPr>
        <w:name w:val="C7914FF798704E7C92BE2FC8959F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6A959-1D26-43C7-BEEE-557120B1024A}"/>
      </w:docPartPr>
      <w:docPartBody>
        <w:p w:rsidR="0054733A" w:rsidRDefault="00B36131">
          <w:pPr>
            <w:pStyle w:val="C7914FF798704E7C92BE2FC8959F083E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D6FC047AA8164A53B59FBF7382E3A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4973-4776-4D5C-9415-64A6A3D26EA9}"/>
      </w:docPartPr>
      <w:docPartBody>
        <w:p w:rsidR="0054733A" w:rsidRDefault="00B36131">
          <w:pPr>
            <w:pStyle w:val="D6FC047AA8164A53B59FBF7382E3A69B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54733A"/>
    <w:rsid w:val="00B36131"/>
    <w:rsid w:val="00D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58D9EC9A42724A9E9C811451F7278E1C">
    <w:name w:val="58D9EC9A42724A9E9C811451F7278E1C"/>
  </w:style>
  <w:style w:type="paragraph" w:customStyle="1" w:styleId="7881998550654E4890883E68916D9B4C">
    <w:name w:val="7881998550654E4890883E68916D9B4C"/>
  </w:style>
  <w:style w:type="paragraph" w:customStyle="1" w:styleId="5DD8434A8CCA4B9EB2DBC52B496E5639">
    <w:name w:val="5DD8434A8CCA4B9EB2DBC52B496E5639"/>
  </w:style>
  <w:style w:type="paragraph" w:customStyle="1" w:styleId="547193E3CA474EA19B80AFDA01FDA856">
    <w:name w:val="547193E3CA474EA19B80AFDA01FDA856"/>
  </w:style>
  <w:style w:type="paragraph" w:customStyle="1" w:styleId="706EF7A6F95C45CA99D3FBE0E870F860">
    <w:name w:val="706EF7A6F95C45CA99D3FBE0E870F860"/>
  </w:style>
  <w:style w:type="paragraph" w:customStyle="1" w:styleId="C7914FF798704E7C92BE2FC8959F083E">
    <w:name w:val="C7914FF798704E7C92BE2FC8959F083E"/>
  </w:style>
  <w:style w:type="paragraph" w:customStyle="1" w:styleId="D6FC047AA8164A53B59FBF7382E3A69B">
    <w:name w:val="D6FC047AA8164A53B59FBF7382E3A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3</cp:revision>
  <dcterms:created xsi:type="dcterms:W3CDTF">2022-02-11T01:40:00Z</dcterms:created>
  <dcterms:modified xsi:type="dcterms:W3CDTF">2022-02-11T01:42:00Z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